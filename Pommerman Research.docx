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F706D" w14:textId="77777777" w:rsidR="008060DF" w:rsidRDefault="008060DF">
      <w:pPr>
        <w:pStyle w:val="Date"/>
      </w:pPr>
    </w:p>
    <w:p w14:paraId="6958C7C2" w14:textId="77777777" w:rsidR="008060DF" w:rsidRDefault="00895D60">
      <w:pPr>
        <w:pStyle w:val="Title"/>
      </w:pPr>
      <w:r>
        <w:t>Pommerman Research</w:t>
      </w:r>
    </w:p>
    <w:p w14:paraId="0DF45D3C" w14:textId="77777777" w:rsidR="008060DF" w:rsidRDefault="00895D60">
      <w:pPr>
        <w:pStyle w:val="Heading1"/>
      </w:pPr>
      <w:r>
        <w:t>Environment</w:t>
      </w:r>
    </w:p>
    <w:p w14:paraId="72A96EA8" w14:textId="77777777" w:rsidR="008060DF" w:rsidRDefault="008060DF"/>
    <w:p w14:paraId="69071525" w14:textId="77777777" w:rsidR="008060DF" w:rsidRDefault="00895D60" w:rsidP="00895D60">
      <w:pPr>
        <w:pStyle w:val="Heading2"/>
      </w:pPr>
      <w:r>
        <w:t>Large Discrete State Space</w:t>
      </w:r>
    </w:p>
    <w:p w14:paraId="4FC31EDB" w14:textId="77777777" w:rsidR="00895D60" w:rsidRDefault="00895D60" w:rsidP="00895D60">
      <w:pPr>
        <w:pStyle w:val="Heading3"/>
      </w:pPr>
      <w:r>
        <w:t>Flattened 11x11 board: 121 Int</w:t>
      </w:r>
    </w:p>
    <w:p w14:paraId="0B839F6A" w14:textId="77777777" w:rsidR="00895D60" w:rsidRDefault="00895D60" w:rsidP="00895D60">
      <w:pPr>
        <w:pStyle w:val="Heading3"/>
      </w:pPr>
      <w:r>
        <w:t>Position: 2 Int</w:t>
      </w:r>
    </w:p>
    <w:p w14:paraId="53874F8B" w14:textId="77777777" w:rsidR="00895D60" w:rsidRDefault="00895D60" w:rsidP="00895D60">
      <w:pPr>
        <w:pStyle w:val="Heading3"/>
      </w:pPr>
      <w:r>
        <w:t>Ammo: 1 Int</w:t>
      </w:r>
    </w:p>
    <w:p w14:paraId="09035D84" w14:textId="77777777" w:rsidR="00895D60" w:rsidRDefault="00895D60" w:rsidP="00895D60">
      <w:pPr>
        <w:pStyle w:val="Heading3"/>
      </w:pPr>
      <w:r>
        <w:t>Blast Strength: 1 Int</w:t>
      </w:r>
    </w:p>
    <w:p w14:paraId="61275882" w14:textId="77777777" w:rsidR="00895D60" w:rsidRDefault="00895D60" w:rsidP="00895D60">
      <w:pPr>
        <w:pStyle w:val="Heading3"/>
      </w:pPr>
      <w:r>
        <w:t>Can Kick: 1 Int</w:t>
      </w:r>
    </w:p>
    <w:p w14:paraId="3D7B5EF9" w14:textId="77777777" w:rsidR="00895D60" w:rsidRDefault="00895D60" w:rsidP="00895D60">
      <w:pPr>
        <w:pStyle w:val="Heading3"/>
      </w:pPr>
      <w:r>
        <w:t>Teammate: 1 Int [-1,3]</w:t>
      </w:r>
    </w:p>
    <w:p w14:paraId="40F757F0" w14:textId="77777777" w:rsidR="00895D60" w:rsidRDefault="00895D60" w:rsidP="00895D60">
      <w:pPr>
        <w:pStyle w:val="Heading3"/>
      </w:pPr>
      <w:r>
        <w:t>Enemies: 3 Int each [-1,3]</w:t>
      </w:r>
    </w:p>
    <w:p w14:paraId="6BF57816" w14:textId="77777777" w:rsidR="00895D60" w:rsidRDefault="00895D60" w:rsidP="00895D60">
      <w:pPr>
        <w:pStyle w:val="Heading3"/>
      </w:pPr>
      <w:r>
        <w:t>Bombs: Tuple of Int (X, Y, Blast Strength)</w:t>
      </w:r>
      <w:bookmarkStart w:id="0" w:name="_GoBack"/>
      <w:bookmarkEnd w:id="0"/>
    </w:p>
    <w:sdt>
      <w:sdtPr>
        <w:id w:val="2019964513"/>
        <w:placeholder>
          <w:docPart w:val="D55988FC9E846A40B4F8BECF0BE1CF5D"/>
        </w:placeholder>
        <w:temporary/>
        <w:showingPlcHdr/>
        <w15:appearance w15:val="hidden"/>
      </w:sdtPr>
      <w:sdtEndPr/>
      <w:sdtContent>
        <w:p w14:paraId="430CE565" w14:textId="77777777" w:rsidR="008060DF" w:rsidRDefault="007F41FC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97BC7A5BC6D47C41B15BCCE85973DEF9"/>
        </w:placeholder>
        <w:temporary/>
        <w:showingPlcHdr/>
        <w15:appearance w15:val="hidden"/>
      </w:sdtPr>
      <w:sdtEndPr/>
      <w:sdtContent>
        <w:p w14:paraId="60C921D7" w14:textId="77777777" w:rsidR="008060DF" w:rsidRDefault="007F41FC">
          <w:r>
            <w:t xml:space="preserve">Want to insert a picture from your files or add a shape, text box, or table? You got it! On the Insert tab of the ribbon, just tap the option you need. </w:t>
          </w:r>
        </w:p>
        <w:p w14:paraId="1F242041" w14:textId="77777777" w:rsidR="008060DF" w:rsidRDefault="007F41FC">
          <w:r>
            <w:t>Find even more easy-to-use tool</w:t>
          </w:r>
          <w:r>
            <w:t>s on the Insert tab, such as to add a hyperlink or insert a comment.</w:t>
          </w:r>
        </w:p>
      </w:sdtContent>
    </w:sdt>
    <w:sectPr w:rsidR="008060DF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2875C" w14:textId="77777777" w:rsidR="007F41FC" w:rsidRDefault="007F41FC">
      <w:pPr>
        <w:spacing w:after="0" w:line="240" w:lineRule="auto"/>
      </w:pPr>
      <w:r>
        <w:separator/>
      </w:r>
    </w:p>
    <w:p w14:paraId="003FD959" w14:textId="77777777" w:rsidR="007F41FC" w:rsidRDefault="007F41FC"/>
  </w:endnote>
  <w:endnote w:type="continuationSeparator" w:id="0">
    <w:p w14:paraId="0EA66D5B" w14:textId="77777777" w:rsidR="007F41FC" w:rsidRDefault="007F41FC">
      <w:pPr>
        <w:spacing w:after="0" w:line="240" w:lineRule="auto"/>
      </w:pPr>
      <w:r>
        <w:continuationSeparator/>
      </w:r>
    </w:p>
    <w:p w14:paraId="21BE01AB" w14:textId="77777777" w:rsidR="007F41FC" w:rsidRDefault="007F41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979F2" w14:textId="77777777" w:rsidR="008060DF" w:rsidRDefault="007F41F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0F39B" w14:textId="77777777" w:rsidR="007F41FC" w:rsidRDefault="007F41FC">
      <w:pPr>
        <w:spacing w:after="0" w:line="240" w:lineRule="auto"/>
      </w:pPr>
      <w:r>
        <w:separator/>
      </w:r>
    </w:p>
    <w:p w14:paraId="221E3948" w14:textId="77777777" w:rsidR="007F41FC" w:rsidRDefault="007F41FC"/>
  </w:footnote>
  <w:footnote w:type="continuationSeparator" w:id="0">
    <w:p w14:paraId="13FC3522" w14:textId="77777777" w:rsidR="007F41FC" w:rsidRDefault="007F41FC">
      <w:pPr>
        <w:spacing w:after="0" w:line="240" w:lineRule="auto"/>
      </w:pPr>
      <w:r>
        <w:continuationSeparator/>
      </w:r>
    </w:p>
    <w:p w14:paraId="4D8F17C4" w14:textId="77777777" w:rsidR="007F41FC" w:rsidRDefault="007F41F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60"/>
    <w:rsid w:val="007F41FC"/>
    <w:rsid w:val="008060DF"/>
    <w:rsid w:val="008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9B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n/Library/Containers/com.microsoft.Word/Data/Library/Caches/1033/TM10002082/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5988FC9E846A40B4F8BECF0BE1C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1CBF7-EC3A-C247-9A5E-0A681C42E951}"/>
      </w:docPartPr>
      <w:docPartBody>
        <w:p w:rsidR="00000000" w:rsidRDefault="00523094">
          <w:pPr>
            <w:pStyle w:val="D55988FC9E846A40B4F8BECF0BE1CF5D"/>
          </w:pPr>
          <w:r>
            <w:t>Heading 1</w:t>
          </w:r>
        </w:p>
      </w:docPartBody>
    </w:docPart>
    <w:docPart>
      <w:docPartPr>
        <w:name w:val="97BC7A5BC6D47C41B15BCCE85973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FAEB7-79A2-0B44-8E8E-D977531D85C2}"/>
      </w:docPartPr>
      <w:docPartBody>
        <w:p w:rsidR="00803E0C" w:rsidRDefault="00523094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523094">
          <w:pPr>
            <w:pStyle w:val="97BC7A5BC6D47C41B15BCCE85973DEF9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94"/>
    <w:rsid w:val="0052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CDC57C6FFBC04DA15B0E7CD84DF172">
    <w:name w:val="17CDC57C6FFBC04DA15B0E7CD84DF172"/>
  </w:style>
  <w:style w:type="paragraph" w:customStyle="1" w:styleId="87FC772BDCCE1041A92DD9060466018E">
    <w:name w:val="87FC772BDCCE1041A92DD9060466018E"/>
  </w:style>
  <w:style w:type="paragraph" w:customStyle="1" w:styleId="7DC7BDB0D3E61F4A85DC40A3701A28E8">
    <w:name w:val="7DC7BDB0D3E61F4A85DC40A3701A28E8"/>
  </w:style>
  <w:style w:type="paragraph" w:customStyle="1" w:styleId="ACCC12AD09FE554CB90BBD57D1B36C70">
    <w:name w:val="ACCC12AD09FE554CB90BBD57D1B36C70"/>
  </w:style>
  <w:style w:type="paragraph" w:customStyle="1" w:styleId="2A6034B175A1E1498E9E9F47941B1235">
    <w:name w:val="2A6034B175A1E1498E9E9F47941B123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EF7CE2B37D261949B4E08B7E9CD1214C">
    <w:name w:val="EF7CE2B37D261949B4E08B7E9CD1214C"/>
  </w:style>
  <w:style w:type="paragraph" w:customStyle="1" w:styleId="D55988FC9E846A40B4F8BECF0BE1CF5D">
    <w:name w:val="D55988FC9E846A40B4F8BECF0BE1CF5D"/>
  </w:style>
  <w:style w:type="paragraph" w:customStyle="1" w:styleId="97BC7A5BC6D47C41B15BCCE85973DEF9">
    <w:name w:val="97BC7A5BC6D47C41B15BCCE85973DE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</TotalTime>
  <Pages>1</Pages>
  <Words>77</Words>
  <Characters>440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kennykang</dc:creator>
  <cp:keywords/>
  <dc:description/>
  <cp:lastModifiedBy>kennykang</cp:lastModifiedBy>
  <cp:revision>1</cp:revision>
  <dcterms:created xsi:type="dcterms:W3CDTF">2018-07-16T00:20:00Z</dcterms:created>
  <dcterms:modified xsi:type="dcterms:W3CDTF">2018-07-16T00:24:00Z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